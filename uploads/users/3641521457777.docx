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alias w:val="Enter your name:"/>
        <w:tag w:val="Enter your name:"/>
        <w:id w:val="1504397644"/>
        <w:placeholder>
          <w:docPart w:val="ECD974320B8845A191A5D323D9B6FABE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EF120A" w:rsidRDefault="00EF120A">
          <w:pPr>
            <w:pStyle w:val="Address"/>
          </w:pPr>
          <w:r>
            <w:t xml:space="preserve">Your </w:t>
          </w:r>
          <w:r w:rsidR="007411E8">
            <w:t>N</w:t>
          </w:r>
          <w:r>
            <w:t>ame</w:t>
          </w:r>
        </w:p>
      </w:sdtContent>
    </w:sdt>
    <w:p w:rsidR="00B45266" w:rsidRDefault="00F514AE">
      <w:pPr>
        <w:pStyle w:val="Address"/>
      </w:pPr>
      <w:sdt>
        <w:sdtPr>
          <w:alias w:val="Enter your street address:"/>
          <w:tag w:val="Enter your street address:"/>
          <w:id w:val="-28192178"/>
          <w:placeholder>
            <w:docPart w:val="C24F5C82715449BC8EE1F179EBDEAED1"/>
          </w:placeholder>
          <w:temporary/>
          <w:showingPlcHdr/>
          <w15:appearance w15:val="hidden"/>
        </w:sdtPr>
        <w:sdtEndPr/>
        <w:sdtContent>
          <w:r w:rsidR="004923C0" w:rsidRPr="005933C3">
            <w:t>Street Address</w:t>
          </w:r>
        </w:sdtContent>
      </w:sdt>
    </w:p>
    <w:p w:rsidR="002A38D2" w:rsidRDefault="00F514AE">
      <w:pPr>
        <w:pStyle w:val="Address"/>
      </w:pPr>
      <w:sdt>
        <w:sdtPr>
          <w:alias w:val="Enter your city, st zip code:"/>
          <w:tag w:val="Enter your city, st zip code:"/>
          <w:id w:val="828716564"/>
          <w:placeholder>
            <w:docPart w:val="9E58E4AB8E7C4575834926070BB9A324"/>
          </w:placeholder>
          <w:temporary/>
          <w:showingPlcHdr/>
          <w15:appearance w15:val="hidden"/>
        </w:sdtPr>
        <w:sdtEndPr/>
        <w:sdtContent>
          <w:r w:rsidR="004923C0" w:rsidRPr="005933C3">
            <w:t>City, ST ZIP Code</w:t>
          </w:r>
        </w:sdtContent>
      </w:sdt>
    </w:p>
    <w:p w:rsidR="00B45266" w:rsidRDefault="00F514AE" w:rsidP="002A38D2">
      <w:pPr>
        <w:pStyle w:val="Date"/>
      </w:pPr>
      <w:sdt>
        <w:sdtPr>
          <w:alias w:val="Enter date:"/>
          <w:tag w:val="Enter date:"/>
          <w:id w:val="-1363968551"/>
          <w:placeholder>
            <w:docPart w:val="63C09BD0BC09436E9D3F4C382D510D4A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2A38D2" w:rsidRPr="002A38D2">
            <w:t>Date</w:t>
          </w:r>
        </w:sdtContent>
      </w:sdt>
    </w:p>
    <w:sdt>
      <w:sdtPr>
        <w:alias w:val="Enter doctor name:"/>
        <w:tag w:val="Enter doctor name:"/>
        <w:id w:val="-378937380"/>
        <w:placeholder>
          <w:docPart w:val="965E29D8D1F74832B3FA869A91FE8EA4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/>
      </w:sdtPr>
      <w:sdtEndPr/>
      <w:sdtContent>
        <w:p w:rsidR="00B45266" w:rsidRDefault="004923C0">
          <w:pPr>
            <w:pStyle w:val="Address"/>
          </w:pPr>
          <w:r w:rsidRPr="005933C3">
            <w:t>Doctor Name</w:t>
          </w:r>
        </w:p>
      </w:sdtContent>
    </w:sdt>
    <w:sdt>
      <w:sdtPr>
        <w:alias w:val="Enter medical practice or hospital name:"/>
        <w:tag w:val="Enter medical practice or hospital name:"/>
        <w:id w:val="566236108"/>
        <w:placeholder>
          <w:docPart w:val="4777B834CF774E03800160B9349B8833"/>
        </w:placeholder>
        <w:temporary/>
        <w:showingPlcHdr/>
        <w15:appearance w15:val="hidden"/>
      </w:sdtPr>
      <w:sdtEndPr/>
      <w:sdtContent>
        <w:p w:rsidR="00B45266" w:rsidRDefault="004923C0">
          <w:pPr>
            <w:pStyle w:val="Address"/>
          </w:pPr>
          <w:r w:rsidRPr="005933C3">
            <w:t>Medical Practice or Hospital Name</w:t>
          </w:r>
        </w:p>
      </w:sdtContent>
    </w:sdt>
    <w:sdt>
      <w:sdtPr>
        <w:alias w:val="Enter hospital street address:"/>
        <w:tag w:val="Enter hospital street address:"/>
        <w:id w:val="874039300"/>
        <w:placeholder>
          <w:docPart w:val="C24F5C82715449BC8EE1F179EBDEAED1"/>
        </w:placeholder>
        <w:temporary/>
        <w:showingPlcHdr/>
        <w15:appearance w15:val="hidden"/>
      </w:sdtPr>
      <w:sdtEndPr/>
      <w:sdtContent>
        <w:p w:rsidR="00B45266" w:rsidRDefault="007411E8">
          <w:pPr>
            <w:pStyle w:val="Address"/>
          </w:pPr>
          <w:r w:rsidRPr="005933C3">
            <w:t>Street Address</w:t>
          </w:r>
        </w:p>
      </w:sdtContent>
    </w:sdt>
    <w:sdt>
      <w:sdtPr>
        <w:alias w:val="Enter hospital city, st zip code:"/>
        <w:tag w:val="Enter hospital city, st zip code:"/>
        <w:id w:val="-1389496779"/>
        <w:placeholder>
          <w:docPart w:val="BFDC1F3029104713A1DB5A8A4EF2F92E"/>
        </w:placeholder>
        <w:temporary/>
        <w:showingPlcHdr/>
        <w15:appearance w15:val="hidden"/>
      </w:sdtPr>
      <w:sdtEndPr/>
      <w:sdtContent>
        <w:p w:rsidR="00B45266" w:rsidRDefault="004923C0">
          <w:pPr>
            <w:pStyle w:val="Address"/>
          </w:pPr>
          <w:r w:rsidRPr="005933C3">
            <w:t>City, ST ZIP Code</w:t>
          </w:r>
        </w:p>
      </w:sdtContent>
    </w:sdt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400" w:type="dxa"/>
          <w:left w:w="0" w:type="dxa"/>
          <w:bottom w:w="200" w:type="dxa"/>
          <w:right w:w="0" w:type="dxa"/>
        </w:tblCellMar>
        <w:tblLook w:val="04A0" w:firstRow="1" w:lastRow="0" w:firstColumn="1" w:lastColumn="0" w:noHBand="0" w:noVBand="1"/>
        <w:tblDescription w:val="Reference information table"/>
      </w:tblPr>
      <w:tblGrid>
        <w:gridCol w:w="716"/>
        <w:gridCol w:w="8644"/>
      </w:tblGrid>
      <w:tr w:rsidR="007322C8" w:rsidTr="001F6C81">
        <w:tc>
          <w:tcPr>
            <w:tcW w:w="716" w:type="dxa"/>
          </w:tcPr>
          <w:p w:rsidR="007322C8" w:rsidRDefault="00F514AE" w:rsidP="00B564BC">
            <w:sdt>
              <w:sdtPr>
                <w:alias w:val="RE:"/>
                <w:tag w:val="RE:"/>
                <w:id w:val="-2052532562"/>
                <w:placeholder>
                  <w:docPart w:val="5C8E796F62B44DF8BDD41EAF23C6FD40"/>
                </w:placeholder>
                <w:temporary/>
                <w:showingPlcHdr/>
                <w15:appearance w15:val="hidden"/>
              </w:sdtPr>
              <w:sdtEndPr/>
              <w:sdtContent>
                <w:r w:rsidR="007322C8" w:rsidRPr="005933C3">
                  <w:t>RE:</w:t>
                </w:r>
              </w:sdtContent>
            </w:sdt>
          </w:p>
        </w:tc>
        <w:tc>
          <w:tcPr>
            <w:tcW w:w="8644" w:type="dxa"/>
          </w:tcPr>
          <w:p w:rsidR="007322C8" w:rsidRDefault="00F514AE" w:rsidP="005D28E5">
            <w:pPr>
              <w:pStyle w:val="Address"/>
            </w:pPr>
            <w:sdt>
              <w:sdtPr>
                <w:alias w:val="Regarding:"/>
                <w:tag w:val="Regarding:"/>
                <w:id w:val="1889147724"/>
                <w:placeholder>
                  <w:docPart w:val="957250109F7543D68B8F5FBAC64C143E"/>
                </w:placeholder>
                <w:temporary/>
                <w:showingPlcHdr/>
                <w15:appearance w15:val="hidden"/>
              </w:sdtPr>
              <w:sdtEndPr/>
              <w:sdtContent>
                <w:r w:rsidR="007322C8">
                  <w:t>Release of medical records for</w:t>
                </w:r>
              </w:sdtContent>
            </w:sdt>
            <w:r w:rsidR="005D28E5">
              <w:t xml:space="preserve"> </w:t>
            </w:r>
            <w:sdt>
              <w:sdtPr>
                <w:alias w:val="Your name:"/>
                <w:tag w:val="Your name:"/>
                <w:id w:val="-548542689"/>
                <w:placeholder>
                  <w:docPart w:val="4AF4D34E291C4B1BB115C9CB9162DF6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D28E5">
                  <w:t>Your name</w:t>
                </w:r>
              </w:sdtContent>
            </w:sdt>
            <w:r w:rsidR="007322C8">
              <w:br/>
            </w:r>
            <w:sdt>
              <w:sdtPr>
                <w:alias w:val="Date of birth:"/>
                <w:tag w:val="Date of birth:"/>
                <w:id w:val="745385260"/>
                <w:placeholder>
                  <w:docPart w:val="62AE470BAE8245E3AF59FE1A709EF729"/>
                </w:placeholder>
                <w:temporary/>
                <w:showingPlcHdr/>
                <w15:appearance w15:val="hidden"/>
              </w:sdtPr>
              <w:sdtEndPr/>
              <w:sdtContent>
                <w:r w:rsidR="007322C8">
                  <w:t>DOB</w:t>
                </w:r>
              </w:sdtContent>
            </w:sdt>
            <w:r w:rsidR="007322C8">
              <w:t>:</w:t>
            </w:r>
            <w:r w:rsidR="005D28E5">
              <w:t xml:space="preserve"> </w:t>
            </w:r>
            <w:sdt>
              <w:sdtPr>
                <w:alias w:val="Enter your date of birth:"/>
                <w:tag w:val="Enter your date of birth:"/>
                <w:id w:val="-992492221"/>
                <w:placeholder>
                  <w:docPart w:val="778D3299EF5340B8BA05AAA4CA6F093E"/>
                </w:placeholder>
                <w:temporary/>
                <w:showingPlcHdr/>
                <w15:appearance w15:val="hidden"/>
              </w:sdtPr>
              <w:sdtEndPr/>
              <w:sdtContent>
                <w:r w:rsidR="0046425A" w:rsidRPr="0046425A">
                  <w:rPr>
                    <w:rStyle w:val="Emphasis"/>
                  </w:rPr>
                  <w:t>date</w:t>
                </w:r>
              </w:sdtContent>
            </w:sdt>
            <w:r w:rsidR="007322C8">
              <w:t xml:space="preserve">, </w:t>
            </w:r>
            <w:sdt>
              <w:sdtPr>
                <w:alias w:val="SSN:"/>
                <w:tag w:val="SSN:"/>
                <w:id w:val="179175711"/>
                <w:placeholder>
                  <w:docPart w:val="4E7F373AFD54446C8EE4E427CC89B88D"/>
                </w:placeholder>
                <w:temporary/>
                <w:showingPlcHdr/>
                <w15:appearance w15:val="hidden"/>
              </w:sdtPr>
              <w:sdtEndPr/>
              <w:sdtContent>
                <w:r w:rsidR="007322C8">
                  <w:t>SSN</w:t>
                </w:r>
              </w:sdtContent>
            </w:sdt>
            <w:r w:rsidR="007322C8">
              <w:t xml:space="preserve">: </w:t>
            </w:r>
            <w:sdt>
              <w:sdtPr>
                <w:alias w:val="Enter your social security number:"/>
                <w:tag w:val="Enter your social security number:"/>
                <w:id w:val="1257865662"/>
                <w:placeholder>
                  <w:docPart w:val="30E5BF350BB540B69CD3CE766AE77FCE"/>
                </w:placeholder>
                <w:temporary/>
                <w:showingPlcHdr/>
                <w15:appearance w15:val="hidden"/>
              </w:sdtPr>
              <w:sdtEndPr/>
              <w:sdtContent>
                <w:r w:rsidR="007322C8" w:rsidRPr="0046425A">
                  <w:rPr>
                    <w:rStyle w:val="Emphasis"/>
                  </w:rPr>
                  <w:t>Social Security Number</w:t>
                </w:r>
              </w:sdtContent>
            </w:sdt>
          </w:p>
        </w:tc>
      </w:tr>
    </w:tbl>
    <w:p w:rsidR="00B45266" w:rsidRDefault="00DE2D7A">
      <w:pPr>
        <w:pStyle w:val="Salutation"/>
      </w:pPr>
      <w:r w:rsidRPr="005933C3">
        <w:t>Dear</w:t>
      </w:r>
      <w:r w:rsidR="00807485" w:rsidRPr="005933C3">
        <w:t xml:space="preserve"> </w:t>
      </w:r>
      <w:sdt>
        <w:sdtPr>
          <w:alias w:val="Doctor name:"/>
          <w:tag w:val="Doctor name:"/>
          <w:id w:val="-1634871024"/>
          <w:placeholder>
            <w:docPart w:val="965E29D8D1F74832B3FA869A91FE8EA4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7411E8" w:rsidRPr="005933C3">
            <w:t>Doctor Name</w:t>
          </w:r>
        </w:sdtContent>
      </w:sdt>
      <w:r w:rsidR="004923C0">
        <w:t>:</w:t>
      </w:r>
    </w:p>
    <w:p w:rsidR="00B45266" w:rsidRDefault="00F514AE">
      <w:sdt>
        <w:sdtPr>
          <w:alias w:val="Enter letter body:"/>
          <w:tag w:val="Enter letter body:"/>
          <w:id w:val="558746144"/>
          <w:placeholder>
            <w:docPart w:val="6E5CA6E771C24EDD9EFE0D98F966C053"/>
          </w:placeholder>
          <w:temporary/>
          <w:showingPlcHdr/>
          <w15:appearance w15:val="hidden"/>
        </w:sdtPr>
        <w:sdtEndPr/>
        <w:sdtContent>
          <w:r w:rsidR="00807485" w:rsidRPr="005933C3">
            <w:t>On</w:t>
          </w:r>
        </w:sdtContent>
      </w:sdt>
      <w:r w:rsidR="004923C0">
        <w:t xml:space="preserve"> </w:t>
      </w:r>
      <w:sdt>
        <w:sdtPr>
          <w:alias w:val="Enter date:"/>
          <w:tag w:val="Enter date:"/>
          <w:id w:val="2129741087"/>
          <w:placeholder>
            <w:docPart w:val="9A135D9671B04B558CBC259EDDE7E3D1"/>
          </w:placeholder>
          <w:temporary/>
          <w:showingPlcHdr/>
          <w15:appearance w15:val="hidden"/>
        </w:sdtPr>
        <w:sdtEndPr/>
        <w:sdtContent>
          <w:r w:rsidR="00617983" w:rsidRPr="005933C3">
            <w:rPr>
              <w:rStyle w:val="Emphasis"/>
            </w:rPr>
            <w:t>date</w:t>
          </w:r>
        </w:sdtContent>
      </w:sdt>
      <w:r w:rsidR="00617983" w:rsidRPr="005933C3">
        <w:t xml:space="preserve"> </w:t>
      </w:r>
      <w:sdt>
        <w:sdtPr>
          <w:alias w:val="Enter letter body:"/>
          <w:tag w:val="Enter letter body:"/>
          <w:id w:val="247473934"/>
          <w:placeholder>
            <w:docPart w:val="4851A2FFEDE2448F83B9FABBC7D7D25E"/>
          </w:placeholder>
          <w:temporary/>
          <w:showingPlcHdr/>
          <w15:appearance w15:val="hidden"/>
        </w:sdtPr>
        <w:sdtEndPr/>
        <w:sdtContent>
          <w:r w:rsidR="00617983" w:rsidRPr="005933C3">
            <w:t>I sent you a written request asking for copies of my medical records related to treatment for</w:t>
          </w:r>
        </w:sdtContent>
      </w:sdt>
      <w:r w:rsidR="00617983">
        <w:t xml:space="preserve"> </w:t>
      </w:r>
      <w:sdt>
        <w:sdtPr>
          <w:alias w:val="Enter medical conditions:"/>
          <w:tag w:val="Enter medical conditions:"/>
          <w:id w:val="1462463995"/>
          <w:placeholder>
            <w:docPart w:val="23A1EEF3A6444575A751CE8BA7760EAB"/>
          </w:placeholder>
          <w:temporary/>
          <w:showingPlcHdr/>
          <w15:appearance w15:val="hidden"/>
        </w:sdtPr>
        <w:sdtEndPr/>
        <w:sdtContent>
          <w:r w:rsidR="004923C0" w:rsidRPr="005933C3">
            <w:rPr>
              <w:rStyle w:val="Emphasis"/>
            </w:rPr>
            <w:t>medical conditions</w:t>
          </w:r>
        </w:sdtContent>
      </w:sdt>
      <w:r w:rsidR="004923C0">
        <w:t xml:space="preserve"> </w:t>
      </w:r>
      <w:sdt>
        <w:sdtPr>
          <w:alias w:val="Enter letter body:"/>
          <w:tag w:val="Enter letter body:"/>
          <w:id w:val="-1797979918"/>
          <w:placeholder>
            <w:docPart w:val="B260FE337FEC4120B80299A2060C46FA"/>
          </w:placeholder>
          <w:temporary/>
          <w:showingPlcHdr/>
          <w15:appearance w15:val="hidden"/>
        </w:sdtPr>
        <w:sdtEndPr/>
        <w:sdtContent>
          <w:r w:rsidR="00807485" w:rsidRPr="005933C3">
            <w:t>rendered by you or under your supervision from</w:t>
          </w:r>
        </w:sdtContent>
      </w:sdt>
      <w:r w:rsidR="00807485">
        <w:t xml:space="preserve"> </w:t>
      </w:r>
      <w:sdt>
        <w:sdtPr>
          <w:alias w:val="Ente date from:"/>
          <w:tag w:val="Ente date from:"/>
          <w:id w:val="853699186"/>
          <w:placeholder>
            <w:docPart w:val="BD65FB0BBFD449DFA3BC218A0B1B11A9"/>
          </w:placeholder>
          <w:temporary/>
          <w:showingPlcHdr/>
          <w15:appearance w15:val="hidden"/>
        </w:sdtPr>
        <w:sdtEndPr/>
        <w:sdtContent>
          <w:r w:rsidR="005F7FB2" w:rsidRPr="005933C3">
            <w:rPr>
              <w:rStyle w:val="Emphasis"/>
            </w:rPr>
            <w:t>date</w:t>
          </w:r>
        </w:sdtContent>
      </w:sdt>
      <w:r w:rsidR="004923C0">
        <w:t xml:space="preserve"> </w:t>
      </w:r>
      <w:sdt>
        <w:sdtPr>
          <w:alias w:val="Enter letter body:"/>
          <w:tag w:val="Enter letter body:"/>
          <w:id w:val="146947012"/>
          <w:placeholder>
            <w:docPart w:val="D501A7AD97E442C99DB42CBF92387D47"/>
          </w:placeholder>
          <w:temporary/>
          <w:showingPlcHdr/>
          <w15:appearance w15:val="hidden"/>
        </w:sdtPr>
        <w:sdtEndPr/>
        <w:sdtContent>
          <w:r w:rsidR="00807485" w:rsidRPr="005933C3">
            <w:t>through</w:t>
          </w:r>
        </w:sdtContent>
      </w:sdt>
      <w:r w:rsidR="00807485">
        <w:t xml:space="preserve"> </w:t>
      </w:r>
      <w:sdt>
        <w:sdtPr>
          <w:alias w:val="Enter date to:"/>
          <w:tag w:val="Enter date to:"/>
          <w:id w:val="-531728725"/>
          <w:placeholder>
            <w:docPart w:val="C6A698BA01B54544AB7092B2D56D4F83"/>
          </w:placeholder>
          <w:temporary/>
          <w:showingPlcHdr/>
          <w15:appearance w15:val="hidden"/>
        </w:sdtPr>
        <w:sdtEndPr/>
        <w:sdtContent>
          <w:r w:rsidR="005F7FB2" w:rsidRPr="005933C3">
            <w:rPr>
              <w:rStyle w:val="Emphasis"/>
            </w:rPr>
            <w:t>date</w:t>
          </w:r>
        </w:sdtContent>
      </w:sdt>
      <w:r w:rsidR="004923C0">
        <w:t>.</w:t>
      </w:r>
      <w:r w:rsidR="005D28E5">
        <w:t xml:space="preserve"> </w:t>
      </w:r>
      <w:sdt>
        <w:sdtPr>
          <w:alias w:val="Enter letter body:"/>
          <w:tag w:val="Enter letter body:"/>
          <w:id w:val="492224109"/>
          <w:placeholder>
            <w:docPart w:val="EC950C5355144D18A5ADD2335898E794"/>
          </w:placeholder>
          <w:temporary/>
          <w:showingPlcHdr/>
          <w15:appearance w15:val="hidden"/>
        </w:sdtPr>
        <w:sdtEndPr/>
        <w:sdtContent>
          <w:r w:rsidR="00807485" w:rsidRPr="005933C3">
            <w:t>Since then</w:t>
          </w:r>
        </w:sdtContent>
      </w:sdt>
      <w:r w:rsidR="004923C0">
        <w:t xml:space="preserve">, </w:t>
      </w:r>
      <w:sdt>
        <w:sdtPr>
          <w:alias w:val="Enter number of days:"/>
          <w:tag w:val="Enter number of days:"/>
          <w:id w:val="726426896"/>
          <w:placeholder>
            <w:docPart w:val="E5D2FFB8235E4F609906BB1A3766148A"/>
          </w:placeholder>
          <w:temporary/>
          <w:showingPlcHdr/>
          <w15:appearance w15:val="hidden"/>
        </w:sdtPr>
        <w:sdtEndPr/>
        <w:sdtContent>
          <w:r w:rsidR="004923C0" w:rsidRPr="005933C3">
            <w:rPr>
              <w:rStyle w:val="Emphasis"/>
            </w:rPr>
            <w:t>number</w:t>
          </w:r>
        </w:sdtContent>
      </w:sdt>
      <w:r w:rsidR="004923C0">
        <w:t xml:space="preserve"> </w:t>
      </w:r>
      <w:sdt>
        <w:sdtPr>
          <w:alias w:val="Enter letter body:"/>
          <w:tag w:val="Enter letter body:"/>
          <w:id w:val="-1913389064"/>
          <w:placeholder>
            <w:docPart w:val="4B68467C7D47402EAE92C7283FBFD640"/>
          </w:placeholder>
          <w:temporary/>
          <w:showingPlcHdr/>
          <w15:appearance w15:val="hidden"/>
        </w:sdtPr>
        <w:sdtEndPr/>
        <w:sdtContent>
          <w:r w:rsidR="00807485" w:rsidRPr="005933C3">
            <w:t>days have passed and I have not yet received these records.</w:t>
          </w:r>
        </w:sdtContent>
      </w:sdt>
    </w:p>
    <w:p w:rsidR="00B45266" w:rsidRDefault="00F514AE">
      <w:sdt>
        <w:sdtPr>
          <w:alias w:val="Enter letter body:"/>
          <w:tag w:val="Enter letter body:"/>
          <w:id w:val="-2027164404"/>
          <w:placeholder>
            <w:docPart w:val="482D3DD1C40A4CFCB173D90EB448CF31"/>
          </w:placeholder>
          <w:temporary/>
          <w:showingPlcHdr/>
          <w15:appearance w15:val="hidden"/>
        </w:sdtPr>
        <w:sdtEndPr/>
        <w:sdtContent>
          <w:r w:rsidR="00807485" w:rsidRPr="005933C3">
            <w:t>I am hereby making a second request that you send me these records immediately. I remind you that under the laws of this state, Statute #</w:t>
          </w:r>
        </w:sdtContent>
      </w:sdt>
      <w:r w:rsidR="00807485">
        <w:t xml:space="preserve"> </w:t>
      </w:r>
      <w:sdt>
        <w:sdtPr>
          <w:alias w:val="Enter number:"/>
          <w:tag w:val="Enter number:"/>
          <w:id w:val="-374072462"/>
          <w:placeholder>
            <w:docPart w:val="E5D2FFB8235E4F609906BB1A3766148A"/>
          </w:placeholder>
          <w:temporary/>
          <w:showingPlcHdr/>
          <w15:appearance w15:val="hidden"/>
        </w:sdtPr>
        <w:sdtEndPr/>
        <w:sdtContent>
          <w:r w:rsidR="007411E8" w:rsidRPr="005933C3">
            <w:rPr>
              <w:rStyle w:val="Emphasis"/>
            </w:rPr>
            <w:t>number</w:t>
          </w:r>
        </w:sdtContent>
      </w:sdt>
      <w:r w:rsidR="004923C0">
        <w:t xml:space="preserve">, </w:t>
      </w:r>
      <w:sdt>
        <w:sdtPr>
          <w:alias w:val="Enter letter body:"/>
          <w:tag w:val="Enter letter body:"/>
          <w:id w:val="-1745950861"/>
          <w:placeholder>
            <w:docPart w:val="BFFF54A31AFB4F2BB5ED50CE5E23A511"/>
          </w:placeholder>
          <w:temporary/>
          <w:showingPlcHdr/>
          <w15:appearance w15:val="hidden"/>
        </w:sdtPr>
        <w:sdtEndPr/>
        <w:sdtContent>
          <w:r w:rsidR="00D0595E" w:rsidRPr="005933C3">
            <w:t>you are legally obligated to provide copies of my medical records upon my request.</w:t>
          </w:r>
        </w:sdtContent>
      </w:sdt>
    </w:p>
    <w:p w:rsidR="00B45266" w:rsidRDefault="00F514AE">
      <w:sdt>
        <w:sdtPr>
          <w:alias w:val="Enter letter body:"/>
          <w:tag w:val="Enter letter body:"/>
          <w:id w:val="-1586456984"/>
          <w:placeholder>
            <w:docPart w:val="634C1AF7CD774E26AED4CC400CDD5C77"/>
          </w:placeholder>
          <w:temporary/>
          <w:showingPlcHdr/>
          <w15:appearance w15:val="hidden"/>
        </w:sdtPr>
        <w:sdtEndPr/>
        <w:sdtContent>
          <w:r w:rsidR="00D0595E" w:rsidRPr="005933C3">
            <w:t>If I have not received the records by</w:t>
          </w:r>
        </w:sdtContent>
      </w:sdt>
      <w:r w:rsidR="00D0595E">
        <w:t xml:space="preserve"> </w:t>
      </w:r>
      <w:sdt>
        <w:sdtPr>
          <w:alias w:val="Enter date:"/>
          <w:tag w:val="Enter date:"/>
          <w:id w:val="260883453"/>
          <w:placeholder>
            <w:docPart w:val="873E02085D884A3292D58EC58D2DF595"/>
          </w:placeholder>
          <w:temporary/>
          <w:showingPlcHdr/>
          <w15:appearance w15:val="hidden"/>
        </w:sdtPr>
        <w:sdtEndPr/>
        <w:sdtContent>
          <w:r w:rsidR="005F7FB2" w:rsidRPr="005933C3">
            <w:rPr>
              <w:rStyle w:val="Emphasis"/>
            </w:rPr>
            <w:t>date</w:t>
          </w:r>
        </w:sdtContent>
      </w:sdt>
      <w:r w:rsidR="004923C0">
        <w:t xml:space="preserve">, </w:t>
      </w:r>
      <w:sdt>
        <w:sdtPr>
          <w:alias w:val="Enter letter body:"/>
          <w:tag w:val="Enter letter body:"/>
          <w:id w:val="2117405327"/>
          <w:placeholder>
            <w:docPart w:val="D3274CE5317D45509EB385DA1BEEB236"/>
          </w:placeholder>
          <w:temporary/>
          <w:showingPlcHdr/>
          <w15:appearance w15:val="hidden"/>
        </w:sdtPr>
        <w:sdtEndPr/>
        <w:sdtContent>
          <w:r w:rsidR="00D0595E" w:rsidRPr="005933C3">
            <w:t>I will have no choice but to retain an attorney to obtain my medical records for me. By law, you will then be liable for the attorney fees that I incur. I trust that this step will not be necessary.</w:t>
          </w:r>
        </w:sdtContent>
      </w:sdt>
    </w:p>
    <w:p w:rsidR="00B45266" w:rsidRDefault="00F514AE">
      <w:sdt>
        <w:sdtPr>
          <w:alias w:val="Enter letter body:"/>
          <w:tag w:val="Enter letter body:"/>
          <w:id w:val="627896232"/>
          <w:placeholder>
            <w:docPart w:val="3B16D6730C1F4BBDBF0D1E3907430834"/>
          </w:placeholder>
          <w:temporary/>
          <w:showingPlcHdr/>
          <w15:appearance w15:val="hidden"/>
        </w:sdtPr>
        <w:sdtEndPr/>
        <w:sdtContent>
          <w:r w:rsidR="00D0595E" w:rsidRPr="005933C3">
            <w:t>Please mail the information to:</w:t>
          </w:r>
        </w:sdtContent>
      </w:sdt>
    </w:p>
    <w:sdt>
      <w:sdtPr>
        <w:alias w:val="Enter your name or name of party to receive records:"/>
        <w:tag w:val="Enter your name or name of party to receive records:"/>
        <w:id w:val="-125472656"/>
        <w:placeholder>
          <w:docPart w:val="1BA304FFE67847FE94AC1EA4B239E8B4"/>
        </w:placeholder>
        <w:temporary/>
        <w:showingPlcHdr/>
        <w15:appearance w15:val="hidden"/>
      </w:sdtPr>
      <w:sdtEndPr/>
      <w:sdtContent>
        <w:p w:rsidR="00B45266" w:rsidRPr="005933C3" w:rsidRDefault="004923C0" w:rsidP="005933C3">
          <w:pPr>
            <w:pStyle w:val="MailingAddress"/>
          </w:pPr>
          <w:r w:rsidRPr="005933C3">
            <w:t>Your Name or Name of Party to Receive Records</w:t>
          </w:r>
        </w:p>
      </w:sdtContent>
    </w:sdt>
    <w:sdt>
      <w:sdtPr>
        <w:alias w:val="Enter street address:"/>
        <w:tag w:val="Enter street address:"/>
        <w:id w:val="-1407994532"/>
        <w:placeholder>
          <w:docPart w:val="C24F5C82715449BC8EE1F179EBDEAED1"/>
        </w:placeholder>
        <w:temporary/>
        <w:showingPlcHdr/>
        <w15:appearance w15:val="hidden"/>
      </w:sdtPr>
      <w:sdtEndPr/>
      <w:sdtContent>
        <w:p w:rsidR="00B45266" w:rsidRPr="005933C3" w:rsidRDefault="007411E8" w:rsidP="005933C3">
          <w:pPr>
            <w:pStyle w:val="MailingAddress"/>
          </w:pPr>
          <w:r w:rsidRPr="005933C3">
            <w:t>Street Address</w:t>
          </w:r>
        </w:p>
      </w:sdtContent>
    </w:sdt>
    <w:sdt>
      <w:sdtPr>
        <w:alias w:val="Enter your city, ST ZIP code:"/>
        <w:tag w:val="Enter your city, ST ZIP code:"/>
        <w:id w:val="-419261127"/>
        <w:placeholder>
          <w:docPart w:val="C67F7D23FB2B4F8A849C9CA2A84A5A03"/>
        </w:placeholder>
        <w:temporary/>
        <w:showingPlcHdr/>
        <w15:appearance w15:val="hidden"/>
      </w:sdtPr>
      <w:sdtEndPr/>
      <w:sdtContent>
        <w:p w:rsidR="00B45266" w:rsidRDefault="004923C0" w:rsidP="005933C3">
          <w:pPr>
            <w:pStyle w:val="MailingAddress"/>
          </w:pPr>
          <w:r w:rsidRPr="005933C3">
            <w:t>City, ST ZIP Code</w:t>
          </w:r>
        </w:p>
      </w:sdtContent>
    </w:sdt>
    <w:p w:rsidR="00B45266" w:rsidRDefault="00F514AE">
      <w:sdt>
        <w:sdtPr>
          <w:alias w:val="Enter letter body:"/>
          <w:tag w:val="Enter letter body:"/>
          <w:id w:val="-855568312"/>
          <w:placeholder>
            <w:docPart w:val="DFDE69559D36431A8213F5E3B000E2E1"/>
          </w:placeholder>
          <w:temporary/>
          <w:showingPlcHdr/>
          <w15:appearance w15:val="hidden"/>
        </w:sdtPr>
        <w:sdtEndPr/>
        <w:sdtContent>
          <w:r w:rsidR="00D0595E" w:rsidRPr="005933C3">
            <w:t>As noted in my first request, I will be glad to pay for costs associated with providing me copies of my records</w:t>
          </w:r>
        </w:sdtContent>
      </w:sdt>
    </w:p>
    <w:p w:rsidR="004F6129" w:rsidRPr="004F6129" w:rsidRDefault="00F514AE" w:rsidP="0011604C">
      <w:pPr>
        <w:pStyle w:val="Closing"/>
      </w:pPr>
      <w:sdt>
        <w:sdtPr>
          <w:alias w:val="Sincerely:"/>
          <w:tag w:val="Sincerely:"/>
          <w:id w:val="-1913466001"/>
          <w:placeholder>
            <w:docPart w:val="F46BA7CD248F4E6EA7CAAE55A9BBA0AA"/>
          </w:placeholder>
          <w:temporary/>
          <w:showingPlcHdr/>
          <w15:appearance w15:val="hidden"/>
        </w:sdtPr>
        <w:sdtEndPr/>
        <w:sdtContent>
          <w:r w:rsidR="00D0595E" w:rsidRPr="005933C3">
            <w:t>Sincerely,</w:t>
          </w:r>
        </w:sdtContent>
      </w:sdt>
    </w:p>
    <w:sdt>
      <w:sdtPr>
        <w:alias w:val="Your name:"/>
        <w:tag w:val="Your name:"/>
        <w:id w:val="601845549"/>
        <w:placeholder>
          <w:docPart w:val="3ED35F1A88C94582BEA2B48798B2ED18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EF120A" w:rsidRDefault="00EF120A" w:rsidP="00EF120A">
          <w:pPr>
            <w:pStyle w:val="Address"/>
          </w:pPr>
          <w:r>
            <w:t xml:space="preserve">Your </w:t>
          </w:r>
          <w:r w:rsidR="007411E8">
            <w:t>N</w:t>
          </w:r>
          <w:r>
            <w:t>ame</w:t>
          </w:r>
        </w:p>
      </w:sdtContent>
    </w:sdt>
    <w:sectPr w:rsidR="00EF120A">
      <w:headerReference w:type="default" r:id="rId8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4AE" w:rsidRDefault="00F514AE">
      <w:r>
        <w:separator/>
      </w:r>
    </w:p>
  </w:endnote>
  <w:endnote w:type="continuationSeparator" w:id="0">
    <w:p w:rsidR="00F514AE" w:rsidRDefault="00F51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4AE" w:rsidRDefault="00F514AE">
      <w:r>
        <w:separator/>
      </w:r>
    </w:p>
  </w:footnote>
  <w:footnote w:type="continuationSeparator" w:id="0">
    <w:p w:rsidR="00F514AE" w:rsidRDefault="00F514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Doctor name:"/>
      <w:tag w:val="Doctor name:"/>
      <w:id w:val="364176500"/>
      <w:placeholder>
        <w:docPart w:val="957250109F7543D68B8F5FBAC64C143E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15:appearance w15:val="hidden"/>
      <w:text/>
    </w:sdtPr>
    <w:sdtEndPr/>
    <w:sdtContent>
      <w:p w:rsidR="00B45266" w:rsidRDefault="007411E8">
        <w:pPr>
          <w:pStyle w:val="Header"/>
        </w:pPr>
        <w:r w:rsidRPr="005933C3">
          <w:t>Doctor Name</w:t>
        </w:r>
      </w:p>
    </w:sdtContent>
  </w:sdt>
  <w:p w:rsidR="00650C31" w:rsidRDefault="00F514AE" w:rsidP="00650C31">
    <w:pPr>
      <w:pStyle w:val="Header"/>
    </w:pPr>
    <w:sdt>
      <w:sdtPr>
        <w:alias w:val="Date:"/>
        <w:tag w:val="Date:"/>
        <w:id w:val="1520590438"/>
        <w:placeholder/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r w:rsidR="002A38D2" w:rsidRPr="002A38D2">
          <w:t>Date</w:t>
        </w:r>
      </w:sdtContent>
    </w:sdt>
  </w:p>
  <w:p w:rsidR="00B45266" w:rsidRDefault="004923C0" w:rsidP="00650C31"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411E8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C88068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F00125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DFCE08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6120EA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A705C8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29C8A0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0E09D0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BC616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39EEA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2ACD1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A1"/>
    <w:rsid w:val="000074D6"/>
    <w:rsid w:val="00044D03"/>
    <w:rsid w:val="00096F44"/>
    <w:rsid w:val="000B346C"/>
    <w:rsid w:val="000B684E"/>
    <w:rsid w:val="000C2E33"/>
    <w:rsid w:val="001143D1"/>
    <w:rsid w:val="0011604C"/>
    <w:rsid w:val="00170DC9"/>
    <w:rsid w:val="001C2D32"/>
    <w:rsid w:val="001D19D9"/>
    <w:rsid w:val="001F6C81"/>
    <w:rsid w:val="00232C21"/>
    <w:rsid w:val="002409BE"/>
    <w:rsid w:val="002A38D2"/>
    <w:rsid w:val="00440DB6"/>
    <w:rsid w:val="0046425A"/>
    <w:rsid w:val="004836A1"/>
    <w:rsid w:val="004923C0"/>
    <w:rsid w:val="004A01C4"/>
    <w:rsid w:val="004F243C"/>
    <w:rsid w:val="004F6129"/>
    <w:rsid w:val="00564111"/>
    <w:rsid w:val="005933C3"/>
    <w:rsid w:val="005D28E5"/>
    <w:rsid w:val="005F7FB2"/>
    <w:rsid w:val="00600E3B"/>
    <w:rsid w:val="00604FEA"/>
    <w:rsid w:val="006119DF"/>
    <w:rsid w:val="00617983"/>
    <w:rsid w:val="00650C31"/>
    <w:rsid w:val="006D2DC2"/>
    <w:rsid w:val="006F745D"/>
    <w:rsid w:val="007219F8"/>
    <w:rsid w:val="007322C8"/>
    <w:rsid w:val="007411E8"/>
    <w:rsid w:val="007F3886"/>
    <w:rsid w:val="00807485"/>
    <w:rsid w:val="008901A8"/>
    <w:rsid w:val="008F2A56"/>
    <w:rsid w:val="008F62D9"/>
    <w:rsid w:val="009058CC"/>
    <w:rsid w:val="00913F01"/>
    <w:rsid w:val="009B6F7F"/>
    <w:rsid w:val="009C6565"/>
    <w:rsid w:val="00B1612A"/>
    <w:rsid w:val="00B45266"/>
    <w:rsid w:val="00B564BC"/>
    <w:rsid w:val="00B755F2"/>
    <w:rsid w:val="00B91C7A"/>
    <w:rsid w:val="00BA03E0"/>
    <w:rsid w:val="00C53D03"/>
    <w:rsid w:val="00CE77FA"/>
    <w:rsid w:val="00D0595E"/>
    <w:rsid w:val="00D7700C"/>
    <w:rsid w:val="00D81976"/>
    <w:rsid w:val="00D81BCC"/>
    <w:rsid w:val="00DD3271"/>
    <w:rsid w:val="00DE2D7A"/>
    <w:rsid w:val="00E91591"/>
    <w:rsid w:val="00EA429F"/>
    <w:rsid w:val="00EB4FCF"/>
    <w:rsid w:val="00EF120A"/>
    <w:rsid w:val="00EF5C39"/>
    <w:rsid w:val="00F248F4"/>
    <w:rsid w:val="00F40EB9"/>
    <w:rsid w:val="00F514AE"/>
    <w:rsid w:val="00F56A13"/>
    <w:rsid w:val="00F85F34"/>
    <w:rsid w:val="00FD7A7B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4A5862"/>
  <w15:chartTrackingRefBased/>
  <w15:docId w15:val="{CEFDBB53-EEC6-4997-9E33-1BCE8DBE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qFormat="1"/>
    <w:lsdException w:name="Signature" w:qFormat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3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DC2"/>
    <w:rPr>
      <w:szCs w:val="20"/>
    </w:rPr>
  </w:style>
  <w:style w:type="paragraph" w:styleId="Heading1">
    <w:name w:val="heading 1"/>
    <w:basedOn w:val="Normal"/>
    <w:link w:val="Heading1Char"/>
    <w:uiPriority w:val="9"/>
    <w:semiHidden/>
    <w:unhideWhenUsed/>
    <w:qFormat/>
    <w:rsid w:val="008F62D9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F62D9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F62D9"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8F62D9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8F62D9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8F62D9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8F62D9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8F62D9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8F62D9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243C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rsid w:val="004F243C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243C"/>
    <w:rPr>
      <w:szCs w:val="20"/>
    </w:rPr>
  </w:style>
  <w:style w:type="paragraph" w:styleId="Date">
    <w:name w:val="Date"/>
    <w:basedOn w:val="Normal"/>
    <w:next w:val="Normal"/>
    <w:link w:val="DateChar"/>
    <w:uiPriority w:val="1"/>
    <w:qFormat/>
    <w:pPr>
      <w:spacing w:after="480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3"/>
    <w:qFormat/>
    <w:pPr>
      <w:spacing w:before="400" w:after="200"/>
    </w:pPr>
  </w:style>
  <w:style w:type="character" w:customStyle="1" w:styleId="SalutationChar">
    <w:name w:val="Salutation Char"/>
    <w:basedOn w:val="DefaultParagraphFont"/>
    <w:link w:val="Salutation"/>
    <w:uiPriority w:val="3"/>
    <w:rsid w:val="00B564BC"/>
    <w:rPr>
      <w:szCs w:val="20"/>
    </w:rPr>
  </w:style>
  <w:style w:type="paragraph" w:styleId="Closing">
    <w:name w:val="Closing"/>
    <w:basedOn w:val="Normal"/>
    <w:next w:val="Normal"/>
    <w:link w:val="ClosingChar"/>
    <w:uiPriority w:val="5"/>
    <w:qFormat/>
    <w:pPr>
      <w:spacing w:after="1000"/>
    </w:pPr>
  </w:style>
  <w:style w:type="character" w:customStyle="1" w:styleId="ClosingChar">
    <w:name w:val="Closing Char"/>
    <w:basedOn w:val="DefaultParagraphFont"/>
    <w:link w:val="Closing"/>
    <w:uiPriority w:val="5"/>
    <w:rsid w:val="000C2E33"/>
    <w:rPr>
      <w:szCs w:val="20"/>
    </w:rPr>
  </w:style>
  <w:style w:type="paragraph" w:styleId="BodyText">
    <w:name w:val="Body Text"/>
    <w:basedOn w:val="Normal"/>
    <w:link w:val="BodyTextChar"/>
    <w:uiPriority w:val="99"/>
    <w:semiHidden/>
  </w:style>
  <w:style w:type="character" w:customStyle="1" w:styleId="BodyTextChar">
    <w:name w:val="Body Text Char"/>
    <w:basedOn w:val="DefaultParagraphFont"/>
    <w:link w:val="BodyText"/>
    <w:uiPriority w:val="99"/>
    <w:semiHidden/>
    <w:rPr>
      <w:spacing w:val="4"/>
      <w:sz w:val="20"/>
      <w:szCs w:val="20"/>
    </w:rPr>
  </w:style>
  <w:style w:type="paragraph" w:styleId="Signature">
    <w:name w:val="Signature"/>
    <w:basedOn w:val="Normal"/>
    <w:link w:val="SignatureChar"/>
    <w:uiPriority w:val="6"/>
    <w:qFormat/>
  </w:style>
  <w:style w:type="character" w:customStyle="1" w:styleId="SignatureChar">
    <w:name w:val="Signature Char"/>
    <w:basedOn w:val="DefaultParagraphFont"/>
    <w:link w:val="Signature"/>
    <w:uiPriority w:val="6"/>
    <w:rsid w:val="000C2E33"/>
    <w:rPr>
      <w:szCs w:val="20"/>
    </w:rPr>
  </w:style>
  <w:style w:type="paragraph" w:customStyle="1" w:styleId="Address">
    <w:name w:val="Address"/>
    <w:basedOn w:val="Normal"/>
    <w:uiPriority w:val="1"/>
    <w:qFormat/>
    <w:pPr>
      <w:spacing w:after="0"/>
    </w:pPr>
  </w:style>
  <w:style w:type="paragraph" w:customStyle="1" w:styleId="MailingAddress">
    <w:name w:val="Mailing Address"/>
    <w:basedOn w:val="Address"/>
    <w:next w:val="Normal"/>
    <w:uiPriority w:val="4"/>
    <w:qFormat/>
    <w:pPr>
      <w:spacing w:after="24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F243C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243C"/>
    <w:rPr>
      <w:szCs w:val="20"/>
    </w:rPr>
  </w:style>
  <w:style w:type="table" w:styleId="TableGrid">
    <w:name w:val="Table Grid"/>
    <w:basedOn w:val="TableNormal"/>
    <w:uiPriority w:val="59"/>
    <w:rsid w:val="007322C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425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25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6425A"/>
  </w:style>
  <w:style w:type="paragraph" w:styleId="BlockText">
    <w:name w:val="Block Text"/>
    <w:basedOn w:val="Normal"/>
    <w:uiPriority w:val="99"/>
    <w:semiHidden/>
    <w:unhideWhenUsed/>
    <w:rsid w:val="004F243C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642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6425A"/>
    <w:rPr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642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42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6425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6425A"/>
    <w:rPr>
      <w:spacing w:val="4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6425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6425A"/>
    <w:rPr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6425A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6425A"/>
    <w:rPr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6425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6425A"/>
    <w:rPr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6425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642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F243C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243C"/>
    <w:pPr>
      <w:spacing w:after="200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642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25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2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2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2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6425A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6425A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6425A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6425A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6425A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6425A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6425A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6425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42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6425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6425A"/>
    <w:rPr>
      <w:szCs w:val="20"/>
    </w:rPr>
  </w:style>
  <w:style w:type="character" w:styleId="Emphasis">
    <w:name w:val="Emphasis"/>
    <w:basedOn w:val="DefaultParagraphFont"/>
    <w:uiPriority w:val="3"/>
    <w:qFormat/>
    <w:rsid w:val="0046425A"/>
    <w:rPr>
      <w:iCs/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sid w:val="004642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425A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42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6425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6425A"/>
    <w:pPr>
      <w:spacing w:after="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46425A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642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425A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425A"/>
    <w:rPr>
      <w:szCs w:val="20"/>
    </w:rPr>
  </w:style>
  <w:style w:type="table" w:styleId="GridTable1Light">
    <w:name w:val="Grid Table 1 Light"/>
    <w:basedOn w:val="TableNormal"/>
    <w:uiPriority w:val="46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6425A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6425A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6425A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6425A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6425A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6425A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6425A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6425A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6425A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6425A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6425A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6425A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46425A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8F62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2D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2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2D9"/>
    <w:rPr>
      <w:rFonts w:asciiTheme="majorHAnsi" w:eastAsiaTheme="majorEastAsia" w:hAnsiTheme="majorHAnsi" w:cstheme="majorBidi"/>
      <w:i/>
      <w:iCs/>
      <w:color w:val="365F91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2D9"/>
    <w:rPr>
      <w:rFonts w:asciiTheme="majorHAnsi" w:eastAsiaTheme="majorEastAsia" w:hAnsiTheme="majorHAnsi" w:cstheme="majorBidi"/>
      <w:color w:val="365F91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2D9"/>
    <w:rPr>
      <w:rFonts w:asciiTheme="majorHAnsi" w:eastAsiaTheme="majorEastAsia" w:hAnsiTheme="majorHAnsi" w:cstheme="majorBidi"/>
      <w:color w:val="243F60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2D9"/>
    <w:rPr>
      <w:rFonts w:asciiTheme="majorHAnsi" w:eastAsiaTheme="majorEastAsia" w:hAnsiTheme="majorHAnsi" w:cstheme="majorBidi"/>
      <w:i/>
      <w:iCs/>
      <w:color w:val="243F60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2D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2D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6425A"/>
  </w:style>
  <w:style w:type="paragraph" w:styleId="HTMLAddress">
    <w:name w:val="HTML Address"/>
    <w:basedOn w:val="Normal"/>
    <w:link w:val="HTMLAddressChar"/>
    <w:uiPriority w:val="99"/>
    <w:semiHidden/>
    <w:unhideWhenUsed/>
    <w:rsid w:val="0046425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6425A"/>
    <w:rPr>
      <w:i/>
      <w:iCs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4642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642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642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642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25A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2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642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642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642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425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6425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6425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6425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6425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6425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6425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6425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6425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6425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642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62D9"/>
    <w:rPr>
      <w:i/>
      <w:iCs/>
      <w:color w:val="365F91" w:themeColor="accent1" w:themeShade="BF"/>
    </w:rPr>
  </w:style>
  <w:style w:type="paragraph" w:styleId="IntenseQuote">
    <w:name w:val="Intense Quote"/>
    <w:basedOn w:val="Normal"/>
    <w:link w:val="IntenseQuoteChar"/>
    <w:uiPriority w:val="30"/>
    <w:semiHidden/>
    <w:unhideWhenUsed/>
    <w:qFormat/>
    <w:rsid w:val="001F6C81"/>
    <w:pP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6C81"/>
    <w:rPr>
      <w:i/>
      <w:iCs/>
      <w:color w:val="365F91" w:themeColor="accent1" w:themeShade="BF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243C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6425A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6425A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6425A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6425A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6425A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6425A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6425A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6425A"/>
  </w:style>
  <w:style w:type="paragraph" w:styleId="List">
    <w:name w:val="List"/>
    <w:basedOn w:val="Normal"/>
    <w:uiPriority w:val="99"/>
    <w:semiHidden/>
    <w:unhideWhenUsed/>
    <w:rsid w:val="0046425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6425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6425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6425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6425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46425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46425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6425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6425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6425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6425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6425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6425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6425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6425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46425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6425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6425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6425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6425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4642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6425A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6425A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6425A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6425A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6425A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6425A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6425A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6425A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6425A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6425A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6425A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6425A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6425A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6425A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6425A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6425A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6425A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6425A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6425A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6425A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6425A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6425A"/>
    <w:pPr>
      <w:spacing w:after="0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6425A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6425A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6425A"/>
    <w:pPr>
      <w:spacing w:after="0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6425A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642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642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6425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6425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6425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6425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6425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6425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6425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6425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6425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6425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6425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6425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6425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6425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6425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46425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642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642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46425A"/>
    <w:pPr>
      <w:spacing w:after="0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4642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642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6425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6425A"/>
    <w:rPr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6425A"/>
  </w:style>
  <w:style w:type="table" w:styleId="PlainTable1">
    <w:name w:val="Plain Table 1"/>
    <w:basedOn w:val="TableNormal"/>
    <w:uiPriority w:val="41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6425A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6425A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6425A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6425A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6425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6425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8F62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F62D9"/>
    <w:rPr>
      <w:i/>
      <w:iCs/>
      <w:color w:val="404040" w:themeColor="text1" w:themeTint="BF"/>
      <w:szCs w:val="20"/>
    </w:rPr>
  </w:style>
  <w:style w:type="character" w:customStyle="1" w:styleId="SmartHyperlink">
    <w:name w:val="Smart Hyperlink"/>
    <w:basedOn w:val="DefaultParagraphFont"/>
    <w:uiPriority w:val="99"/>
    <w:semiHidden/>
    <w:unhideWhenUsed/>
    <w:rsid w:val="0046425A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46425A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F62D9"/>
    <w:pPr>
      <w:numPr>
        <w:ilvl w:val="1"/>
      </w:numPr>
      <w:spacing w:after="160"/>
      <w:contextualSpacing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62D9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642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642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6425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6425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6425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6425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6425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6425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6425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6425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6425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6425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6425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6425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6425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6425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6425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6425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6425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6425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6425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6425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6425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6425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6425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6425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6425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6425A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6425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6425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6425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6425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6425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6425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6425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6425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642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642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46425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6425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6425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6425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6425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6425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64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6425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6425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6425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8F62D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F6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4642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42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642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642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642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642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642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642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642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6425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F243C"/>
    <w:pPr>
      <w:framePr w:wrap="around" w:vAnchor="text" w:hAnchor="text" w:y="1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43C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econd%20letter%20requesting%20copies%20of%20medical%20recor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D974320B8845A191A5D323D9B6F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BE17-1C9E-4166-9022-44A37B38D88A}"/>
      </w:docPartPr>
      <w:docPartBody>
        <w:p w:rsidR="00000000" w:rsidRDefault="00603598">
          <w:pPr>
            <w:pStyle w:val="ECD974320B8845A191A5D323D9B6FABE"/>
          </w:pPr>
          <w:r>
            <w:t>Your Name</w:t>
          </w:r>
        </w:p>
      </w:docPartBody>
    </w:docPart>
    <w:docPart>
      <w:docPartPr>
        <w:name w:val="C24F5C82715449BC8EE1F179EBDEA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4178E-F162-4E93-90DA-0F589A315260}"/>
      </w:docPartPr>
      <w:docPartBody>
        <w:p w:rsidR="00000000" w:rsidRDefault="00603598">
          <w:pPr>
            <w:pStyle w:val="C24F5C82715449BC8EE1F179EBDEAED1"/>
          </w:pPr>
          <w:r w:rsidRPr="005933C3">
            <w:t>Street Address</w:t>
          </w:r>
        </w:p>
      </w:docPartBody>
    </w:docPart>
    <w:docPart>
      <w:docPartPr>
        <w:name w:val="9E58E4AB8E7C4575834926070BB9A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1B0C9-4FD5-460A-9D67-1B61CD1B3D21}"/>
      </w:docPartPr>
      <w:docPartBody>
        <w:p w:rsidR="00000000" w:rsidRDefault="00603598">
          <w:pPr>
            <w:pStyle w:val="9E58E4AB8E7C4575834926070BB9A324"/>
          </w:pPr>
          <w:r w:rsidRPr="005933C3">
            <w:t>City, ST ZIP Code</w:t>
          </w:r>
        </w:p>
      </w:docPartBody>
    </w:docPart>
    <w:docPart>
      <w:docPartPr>
        <w:name w:val="63C09BD0BC09436E9D3F4C382D510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1CA85-FA4C-4161-B476-40C6AAA29185}"/>
      </w:docPartPr>
      <w:docPartBody>
        <w:p w:rsidR="00000000" w:rsidRDefault="00603598">
          <w:pPr>
            <w:pStyle w:val="63C09BD0BC09436E9D3F4C382D510D4A"/>
          </w:pPr>
          <w:r w:rsidRPr="002A38D2">
            <w:t>Date</w:t>
          </w:r>
        </w:p>
      </w:docPartBody>
    </w:docPart>
    <w:docPart>
      <w:docPartPr>
        <w:name w:val="965E29D8D1F74832B3FA869A91FE8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68B7F-3CFD-4A5F-863A-1F0D6B36DA84}"/>
      </w:docPartPr>
      <w:docPartBody>
        <w:p w:rsidR="00000000" w:rsidRDefault="00603598">
          <w:pPr>
            <w:pStyle w:val="965E29D8D1F74832B3FA869A91FE8EA4"/>
          </w:pPr>
          <w:r w:rsidRPr="005933C3">
            <w:t>Doctor Name</w:t>
          </w:r>
        </w:p>
      </w:docPartBody>
    </w:docPart>
    <w:docPart>
      <w:docPartPr>
        <w:name w:val="4777B834CF774E03800160B9349B8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ED301-983A-4469-A1D7-431D674C0390}"/>
      </w:docPartPr>
      <w:docPartBody>
        <w:p w:rsidR="00000000" w:rsidRDefault="00603598">
          <w:pPr>
            <w:pStyle w:val="4777B834CF774E03800160B9349B8833"/>
          </w:pPr>
          <w:r w:rsidRPr="005933C3">
            <w:t>Medical Practice or Hospital Name</w:t>
          </w:r>
        </w:p>
      </w:docPartBody>
    </w:docPart>
    <w:docPart>
      <w:docPartPr>
        <w:name w:val="BFDC1F3029104713A1DB5A8A4EF2F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BC855-2258-4740-8BC9-658A33A2554D}"/>
      </w:docPartPr>
      <w:docPartBody>
        <w:p w:rsidR="00000000" w:rsidRDefault="00603598">
          <w:pPr>
            <w:pStyle w:val="BFDC1F3029104713A1DB5A8A4EF2F92E"/>
          </w:pPr>
          <w:r w:rsidRPr="005933C3">
            <w:t>City, ST ZIP Code</w:t>
          </w:r>
        </w:p>
      </w:docPartBody>
    </w:docPart>
    <w:docPart>
      <w:docPartPr>
        <w:name w:val="5C8E796F62B44DF8BDD41EAF23C6F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E7268-A0C9-4D46-921F-0BB0B50EE74C}"/>
      </w:docPartPr>
      <w:docPartBody>
        <w:p w:rsidR="00000000" w:rsidRDefault="00603598">
          <w:pPr>
            <w:pStyle w:val="5C8E796F62B44DF8BDD41EAF23C6FD40"/>
          </w:pPr>
          <w:r w:rsidRPr="005933C3">
            <w:t>RE:</w:t>
          </w:r>
        </w:p>
      </w:docPartBody>
    </w:docPart>
    <w:docPart>
      <w:docPartPr>
        <w:name w:val="957250109F7543D68B8F5FBAC64C1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45440-0840-4DEF-8756-1C0ABF3C5C63}"/>
      </w:docPartPr>
      <w:docPartBody>
        <w:p w:rsidR="00000000" w:rsidRDefault="00603598">
          <w:pPr>
            <w:pStyle w:val="957250109F7543D68B8F5FBAC64C143E"/>
          </w:pPr>
          <w:r>
            <w:t>Release of medical records for</w:t>
          </w:r>
        </w:p>
      </w:docPartBody>
    </w:docPart>
    <w:docPart>
      <w:docPartPr>
        <w:name w:val="4AF4D34E291C4B1BB115C9CB9162D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3D88D-CF8C-4EB3-82E0-E0DFE1B79EAC}"/>
      </w:docPartPr>
      <w:docPartBody>
        <w:p w:rsidR="00000000" w:rsidRDefault="00603598">
          <w:pPr>
            <w:pStyle w:val="4AF4D34E291C4B1BB115C9CB9162DF6C"/>
          </w:pPr>
          <w:r>
            <w:t>Your name</w:t>
          </w:r>
        </w:p>
      </w:docPartBody>
    </w:docPart>
    <w:docPart>
      <w:docPartPr>
        <w:name w:val="62AE470BAE8245E3AF59FE1A709EF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4BB5-B0F6-4142-BBF3-0D6D1A4AD020}"/>
      </w:docPartPr>
      <w:docPartBody>
        <w:p w:rsidR="00000000" w:rsidRDefault="00603598">
          <w:pPr>
            <w:pStyle w:val="62AE470BAE8245E3AF59FE1A709EF729"/>
          </w:pPr>
          <w:r>
            <w:t>DOB</w:t>
          </w:r>
        </w:p>
      </w:docPartBody>
    </w:docPart>
    <w:docPart>
      <w:docPartPr>
        <w:name w:val="778D3299EF5340B8BA05AAA4CA6F0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27DEA-C2AE-4946-8EC1-1F01E29580F6}"/>
      </w:docPartPr>
      <w:docPartBody>
        <w:p w:rsidR="00000000" w:rsidRDefault="00603598">
          <w:pPr>
            <w:pStyle w:val="778D3299EF5340B8BA05AAA4CA6F093E"/>
          </w:pPr>
          <w:r w:rsidRPr="0046425A">
            <w:rPr>
              <w:rStyle w:val="Emphasis"/>
            </w:rPr>
            <w:t>date</w:t>
          </w:r>
        </w:p>
      </w:docPartBody>
    </w:docPart>
    <w:docPart>
      <w:docPartPr>
        <w:name w:val="4E7F373AFD54446C8EE4E427CC89B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12373-CF5B-4196-88D4-79358254D260}"/>
      </w:docPartPr>
      <w:docPartBody>
        <w:p w:rsidR="00000000" w:rsidRDefault="00603598">
          <w:pPr>
            <w:pStyle w:val="4E7F373AFD54446C8EE4E427CC89B88D"/>
          </w:pPr>
          <w:r>
            <w:t>SSN</w:t>
          </w:r>
        </w:p>
      </w:docPartBody>
    </w:docPart>
    <w:docPart>
      <w:docPartPr>
        <w:name w:val="30E5BF350BB540B69CD3CE766AE77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580BA-8E2F-42AE-A221-68DAD03EB177}"/>
      </w:docPartPr>
      <w:docPartBody>
        <w:p w:rsidR="00000000" w:rsidRDefault="00603598">
          <w:pPr>
            <w:pStyle w:val="30E5BF350BB540B69CD3CE766AE77FCE"/>
          </w:pPr>
          <w:r w:rsidRPr="0046425A">
            <w:rPr>
              <w:rStyle w:val="Emphasis"/>
            </w:rPr>
            <w:t>Social Security Number</w:t>
          </w:r>
        </w:p>
      </w:docPartBody>
    </w:docPart>
    <w:docPart>
      <w:docPartPr>
        <w:name w:val="6E5CA6E771C24EDD9EFE0D98F966C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9E0DD-05D4-4D2F-89C8-9E49A8CBDE6D}"/>
      </w:docPartPr>
      <w:docPartBody>
        <w:p w:rsidR="00000000" w:rsidRDefault="00603598">
          <w:pPr>
            <w:pStyle w:val="6E5CA6E771C24EDD9EFE0D98F966C053"/>
          </w:pPr>
          <w:r w:rsidRPr="005933C3">
            <w:t>On</w:t>
          </w:r>
        </w:p>
      </w:docPartBody>
    </w:docPart>
    <w:docPart>
      <w:docPartPr>
        <w:name w:val="9A135D9671B04B558CBC259EDDE7E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F526D-E121-4AE3-9373-A18D1627C200}"/>
      </w:docPartPr>
      <w:docPartBody>
        <w:p w:rsidR="00000000" w:rsidRDefault="00603598">
          <w:pPr>
            <w:pStyle w:val="9A135D9671B04B558CBC259EDDE7E3D1"/>
          </w:pPr>
          <w:r w:rsidRPr="005933C3">
            <w:rPr>
              <w:rStyle w:val="Emphasis"/>
            </w:rPr>
            <w:t>date</w:t>
          </w:r>
        </w:p>
      </w:docPartBody>
    </w:docPart>
    <w:docPart>
      <w:docPartPr>
        <w:name w:val="4851A2FFEDE2448F83B9FABBC7D7D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FF5A7-73D9-4BA6-AC86-5D07FAC319DA}"/>
      </w:docPartPr>
      <w:docPartBody>
        <w:p w:rsidR="00000000" w:rsidRDefault="00603598">
          <w:pPr>
            <w:pStyle w:val="4851A2FFEDE2448F83B9FABBC7D7D25E"/>
          </w:pPr>
          <w:r w:rsidRPr="005933C3">
            <w:t xml:space="preserve">I sent you a written request asking for copies of my medical </w:t>
          </w:r>
          <w:r w:rsidRPr="005933C3">
            <w:t>records related to treatment for</w:t>
          </w:r>
        </w:p>
      </w:docPartBody>
    </w:docPart>
    <w:docPart>
      <w:docPartPr>
        <w:name w:val="23A1EEF3A6444575A751CE8BA7760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FA0C2-4DB3-4EDF-A5AA-ACD031697D23}"/>
      </w:docPartPr>
      <w:docPartBody>
        <w:p w:rsidR="00000000" w:rsidRDefault="00603598">
          <w:pPr>
            <w:pStyle w:val="23A1EEF3A6444575A751CE8BA7760EAB"/>
          </w:pPr>
          <w:r w:rsidRPr="005933C3">
            <w:rPr>
              <w:rStyle w:val="Emphasis"/>
            </w:rPr>
            <w:t>medical conditions</w:t>
          </w:r>
        </w:p>
      </w:docPartBody>
    </w:docPart>
    <w:docPart>
      <w:docPartPr>
        <w:name w:val="B260FE337FEC4120B80299A2060C4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C7FC0-C93C-4352-830F-64D0149EF8A3}"/>
      </w:docPartPr>
      <w:docPartBody>
        <w:p w:rsidR="00000000" w:rsidRDefault="00603598">
          <w:pPr>
            <w:pStyle w:val="B260FE337FEC4120B80299A2060C46FA"/>
          </w:pPr>
          <w:r w:rsidRPr="005933C3">
            <w:t>rendered by you or under your supervision from</w:t>
          </w:r>
        </w:p>
      </w:docPartBody>
    </w:docPart>
    <w:docPart>
      <w:docPartPr>
        <w:name w:val="BD65FB0BBFD449DFA3BC218A0B1B1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A3F37-ED05-407C-96BA-C757CB305367}"/>
      </w:docPartPr>
      <w:docPartBody>
        <w:p w:rsidR="00000000" w:rsidRDefault="00603598">
          <w:pPr>
            <w:pStyle w:val="BD65FB0BBFD449DFA3BC218A0B1B11A9"/>
          </w:pPr>
          <w:r w:rsidRPr="005933C3">
            <w:rPr>
              <w:rStyle w:val="Emphasis"/>
            </w:rPr>
            <w:t>date</w:t>
          </w:r>
        </w:p>
      </w:docPartBody>
    </w:docPart>
    <w:docPart>
      <w:docPartPr>
        <w:name w:val="D501A7AD97E442C99DB42CBF92387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6E47A-34DF-450D-B04B-3DA04E56731A}"/>
      </w:docPartPr>
      <w:docPartBody>
        <w:p w:rsidR="00000000" w:rsidRDefault="00603598">
          <w:pPr>
            <w:pStyle w:val="D501A7AD97E442C99DB42CBF92387D47"/>
          </w:pPr>
          <w:r w:rsidRPr="005933C3">
            <w:t>through</w:t>
          </w:r>
        </w:p>
      </w:docPartBody>
    </w:docPart>
    <w:docPart>
      <w:docPartPr>
        <w:name w:val="C6A698BA01B54544AB7092B2D56D4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32A62-06D5-4EAF-B345-F979B6CF5A24}"/>
      </w:docPartPr>
      <w:docPartBody>
        <w:p w:rsidR="00000000" w:rsidRDefault="00603598">
          <w:pPr>
            <w:pStyle w:val="C6A698BA01B54544AB7092B2D56D4F83"/>
          </w:pPr>
          <w:r w:rsidRPr="005933C3">
            <w:rPr>
              <w:rStyle w:val="Emphasis"/>
            </w:rPr>
            <w:t>date</w:t>
          </w:r>
        </w:p>
      </w:docPartBody>
    </w:docPart>
    <w:docPart>
      <w:docPartPr>
        <w:name w:val="EC950C5355144D18A5ADD2335898E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E69A1-5399-45C6-B4D6-6D9E5AAF7340}"/>
      </w:docPartPr>
      <w:docPartBody>
        <w:p w:rsidR="00000000" w:rsidRDefault="00603598">
          <w:pPr>
            <w:pStyle w:val="EC950C5355144D18A5ADD2335898E794"/>
          </w:pPr>
          <w:r w:rsidRPr="005933C3">
            <w:t>Since then</w:t>
          </w:r>
        </w:p>
      </w:docPartBody>
    </w:docPart>
    <w:docPart>
      <w:docPartPr>
        <w:name w:val="E5D2FFB8235E4F609906BB1A37661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2A2C6-130C-4ECB-AA2C-D501D0955CF3}"/>
      </w:docPartPr>
      <w:docPartBody>
        <w:p w:rsidR="00000000" w:rsidRDefault="00603598">
          <w:pPr>
            <w:pStyle w:val="E5D2FFB8235E4F609906BB1A3766148A"/>
          </w:pPr>
          <w:r w:rsidRPr="005933C3">
            <w:rPr>
              <w:rStyle w:val="Emphasis"/>
            </w:rPr>
            <w:t>number</w:t>
          </w:r>
        </w:p>
      </w:docPartBody>
    </w:docPart>
    <w:docPart>
      <w:docPartPr>
        <w:name w:val="4B68467C7D47402EAE92C7283FBFD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77964-FA63-4E2D-A1FC-7D14F0EFF630}"/>
      </w:docPartPr>
      <w:docPartBody>
        <w:p w:rsidR="00000000" w:rsidRDefault="00603598">
          <w:pPr>
            <w:pStyle w:val="4B68467C7D47402EAE92C7283FBFD640"/>
          </w:pPr>
          <w:r w:rsidRPr="005933C3">
            <w:t>days have passed and I have not yet received these records.</w:t>
          </w:r>
        </w:p>
      </w:docPartBody>
    </w:docPart>
    <w:docPart>
      <w:docPartPr>
        <w:name w:val="482D3DD1C40A4CFCB173D90EB448C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ED5D2-614A-402D-B893-A4C3C5A6E858}"/>
      </w:docPartPr>
      <w:docPartBody>
        <w:p w:rsidR="00000000" w:rsidRDefault="00603598">
          <w:pPr>
            <w:pStyle w:val="482D3DD1C40A4CFCB173D90EB448CF31"/>
          </w:pPr>
          <w:r w:rsidRPr="005933C3">
            <w:t>I am hereby making a second request that you send me these records immediately.</w:t>
          </w:r>
          <w:r w:rsidRPr="005933C3">
            <w:t xml:space="preserve"> I remind you that under the laws of this state, Statute #</w:t>
          </w:r>
        </w:p>
      </w:docPartBody>
    </w:docPart>
    <w:docPart>
      <w:docPartPr>
        <w:name w:val="BFFF54A31AFB4F2BB5ED50CE5E23A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D06E5-D837-450B-86D3-23EB064964EC}"/>
      </w:docPartPr>
      <w:docPartBody>
        <w:p w:rsidR="00000000" w:rsidRDefault="00603598">
          <w:pPr>
            <w:pStyle w:val="BFFF54A31AFB4F2BB5ED50CE5E23A511"/>
          </w:pPr>
          <w:r w:rsidRPr="005933C3">
            <w:t>you are legally obligated to provide copies of my medical records upon my request.</w:t>
          </w:r>
        </w:p>
      </w:docPartBody>
    </w:docPart>
    <w:docPart>
      <w:docPartPr>
        <w:name w:val="634C1AF7CD774E26AED4CC400CDD5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C4F8B-23CD-4AB1-A471-5F4138B72619}"/>
      </w:docPartPr>
      <w:docPartBody>
        <w:p w:rsidR="00000000" w:rsidRDefault="00603598">
          <w:pPr>
            <w:pStyle w:val="634C1AF7CD774E26AED4CC400CDD5C77"/>
          </w:pPr>
          <w:r w:rsidRPr="005933C3">
            <w:t>If I have not received the records by</w:t>
          </w:r>
        </w:p>
      </w:docPartBody>
    </w:docPart>
    <w:docPart>
      <w:docPartPr>
        <w:name w:val="873E02085D884A3292D58EC58D2DF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7DE68-23D8-49A1-B169-6EC5E9CCB6D2}"/>
      </w:docPartPr>
      <w:docPartBody>
        <w:p w:rsidR="00000000" w:rsidRDefault="00603598">
          <w:pPr>
            <w:pStyle w:val="873E02085D884A3292D58EC58D2DF595"/>
          </w:pPr>
          <w:r w:rsidRPr="005933C3">
            <w:rPr>
              <w:rStyle w:val="Emphasis"/>
            </w:rPr>
            <w:t>date</w:t>
          </w:r>
        </w:p>
      </w:docPartBody>
    </w:docPart>
    <w:docPart>
      <w:docPartPr>
        <w:name w:val="D3274CE5317D45509EB385DA1BEEB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807D8-C3B4-4A0B-8183-B762BF1788FF}"/>
      </w:docPartPr>
      <w:docPartBody>
        <w:p w:rsidR="00000000" w:rsidRDefault="00603598">
          <w:pPr>
            <w:pStyle w:val="D3274CE5317D45509EB385DA1BEEB236"/>
          </w:pPr>
          <w:r w:rsidRPr="005933C3">
            <w:t>I will have no choice but to retain an attorney to obtain my medical records</w:t>
          </w:r>
          <w:r w:rsidRPr="005933C3">
            <w:t xml:space="preserve"> for me. By law, you will then be liable for the attorney fees that I incur. I trust that this step will not be necessary.</w:t>
          </w:r>
        </w:p>
      </w:docPartBody>
    </w:docPart>
    <w:docPart>
      <w:docPartPr>
        <w:name w:val="3B16D6730C1F4BBDBF0D1E3907430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CF099-7523-4B3E-8BF4-6E7D84FC8DC5}"/>
      </w:docPartPr>
      <w:docPartBody>
        <w:p w:rsidR="00000000" w:rsidRDefault="00603598">
          <w:pPr>
            <w:pStyle w:val="3B16D6730C1F4BBDBF0D1E3907430834"/>
          </w:pPr>
          <w:r w:rsidRPr="005933C3">
            <w:t>Please mail the information to:</w:t>
          </w:r>
        </w:p>
      </w:docPartBody>
    </w:docPart>
    <w:docPart>
      <w:docPartPr>
        <w:name w:val="1BA304FFE67847FE94AC1EA4B239E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A7B7D-9F97-4254-9E7A-E2C02B189FF7}"/>
      </w:docPartPr>
      <w:docPartBody>
        <w:p w:rsidR="00000000" w:rsidRDefault="00603598">
          <w:pPr>
            <w:pStyle w:val="1BA304FFE67847FE94AC1EA4B239E8B4"/>
          </w:pPr>
          <w:r w:rsidRPr="005933C3">
            <w:t>Your Name or Name of Party to Receive Records</w:t>
          </w:r>
        </w:p>
      </w:docPartBody>
    </w:docPart>
    <w:docPart>
      <w:docPartPr>
        <w:name w:val="C67F7D23FB2B4F8A849C9CA2A84A5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103AE-037F-45D4-BFF0-809F234C39C5}"/>
      </w:docPartPr>
      <w:docPartBody>
        <w:p w:rsidR="00000000" w:rsidRDefault="00603598">
          <w:pPr>
            <w:pStyle w:val="C67F7D23FB2B4F8A849C9CA2A84A5A03"/>
          </w:pPr>
          <w:r w:rsidRPr="005933C3">
            <w:t>City, ST ZIP Code</w:t>
          </w:r>
        </w:p>
      </w:docPartBody>
    </w:docPart>
    <w:docPart>
      <w:docPartPr>
        <w:name w:val="DFDE69559D36431A8213F5E3B000E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3AC3E-EC07-4250-9F07-2464221C0385}"/>
      </w:docPartPr>
      <w:docPartBody>
        <w:p w:rsidR="00000000" w:rsidRDefault="00603598">
          <w:pPr>
            <w:pStyle w:val="DFDE69559D36431A8213F5E3B000E2E1"/>
          </w:pPr>
          <w:r w:rsidRPr="005933C3">
            <w:t xml:space="preserve">As noted in my first request, I will be glad to pay for costs associated with providing me copies of </w:t>
          </w:r>
          <w:r w:rsidRPr="005933C3">
            <w:t>my records</w:t>
          </w:r>
        </w:p>
      </w:docPartBody>
    </w:docPart>
    <w:docPart>
      <w:docPartPr>
        <w:name w:val="F46BA7CD248F4E6EA7CAAE55A9BBA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9A92B-F0D6-4DD4-B280-FC207181A7B7}"/>
      </w:docPartPr>
      <w:docPartBody>
        <w:p w:rsidR="00000000" w:rsidRDefault="00603598">
          <w:pPr>
            <w:pStyle w:val="F46BA7CD248F4E6EA7CAAE55A9BBA0AA"/>
          </w:pPr>
          <w:r w:rsidRPr="005933C3">
            <w:t>Sincerely,</w:t>
          </w:r>
        </w:p>
      </w:docPartBody>
    </w:docPart>
    <w:docPart>
      <w:docPartPr>
        <w:name w:val="3ED35F1A88C94582BEA2B48798B2E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6F4D4-C2EB-46EA-BC54-7E9247FD8F09}"/>
      </w:docPartPr>
      <w:docPartBody>
        <w:p w:rsidR="00000000" w:rsidRDefault="00603598">
          <w:pPr>
            <w:pStyle w:val="3ED35F1A88C94582BEA2B48798B2ED18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98"/>
    <w:rsid w:val="0060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D974320B8845A191A5D323D9B6FABE">
    <w:name w:val="ECD974320B8845A191A5D323D9B6FABE"/>
  </w:style>
  <w:style w:type="paragraph" w:customStyle="1" w:styleId="C24F5C82715449BC8EE1F179EBDEAED1">
    <w:name w:val="C24F5C82715449BC8EE1F179EBDEAED1"/>
  </w:style>
  <w:style w:type="paragraph" w:customStyle="1" w:styleId="9E58E4AB8E7C4575834926070BB9A324">
    <w:name w:val="9E58E4AB8E7C4575834926070BB9A324"/>
  </w:style>
  <w:style w:type="paragraph" w:customStyle="1" w:styleId="63C09BD0BC09436E9D3F4C382D510D4A">
    <w:name w:val="63C09BD0BC09436E9D3F4C382D510D4A"/>
  </w:style>
  <w:style w:type="paragraph" w:customStyle="1" w:styleId="965E29D8D1F74832B3FA869A91FE8EA4">
    <w:name w:val="965E29D8D1F74832B3FA869A91FE8EA4"/>
  </w:style>
  <w:style w:type="paragraph" w:customStyle="1" w:styleId="4777B834CF774E03800160B9349B8833">
    <w:name w:val="4777B834CF774E03800160B9349B8833"/>
  </w:style>
  <w:style w:type="paragraph" w:customStyle="1" w:styleId="BFDC1F3029104713A1DB5A8A4EF2F92E">
    <w:name w:val="BFDC1F3029104713A1DB5A8A4EF2F92E"/>
  </w:style>
  <w:style w:type="paragraph" w:customStyle="1" w:styleId="5C8E796F62B44DF8BDD41EAF23C6FD40">
    <w:name w:val="5C8E796F62B44DF8BDD41EAF23C6FD40"/>
  </w:style>
  <w:style w:type="paragraph" w:customStyle="1" w:styleId="957250109F7543D68B8F5FBAC64C143E">
    <w:name w:val="957250109F7543D68B8F5FBAC64C143E"/>
  </w:style>
  <w:style w:type="paragraph" w:customStyle="1" w:styleId="4AF4D34E291C4B1BB115C9CB9162DF6C">
    <w:name w:val="4AF4D34E291C4B1BB115C9CB9162DF6C"/>
  </w:style>
  <w:style w:type="paragraph" w:customStyle="1" w:styleId="62AE470BAE8245E3AF59FE1A709EF729">
    <w:name w:val="62AE470BAE8245E3AF59FE1A709EF729"/>
  </w:style>
  <w:style w:type="character" w:styleId="Emphasis">
    <w:name w:val="Emphasis"/>
    <w:basedOn w:val="DefaultParagraphFont"/>
    <w:uiPriority w:val="3"/>
    <w:qFormat/>
    <w:rPr>
      <w:iCs/>
      <w:color w:val="595959" w:themeColor="text1" w:themeTint="A6"/>
    </w:rPr>
  </w:style>
  <w:style w:type="paragraph" w:customStyle="1" w:styleId="778D3299EF5340B8BA05AAA4CA6F093E">
    <w:name w:val="778D3299EF5340B8BA05AAA4CA6F093E"/>
  </w:style>
  <w:style w:type="paragraph" w:customStyle="1" w:styleId="4E7F373AFD54446C8EE4E427CC89B88D">
    <w:name w:val="4E7F373AFD54446C8EE4E427CC89B88D"/>
  </w:style>
  <w:style w:type="paragraph" w:customStyle="1" w:styleId="30E5BF350BB540B69CD3CE766AE77FCE">
    <w:name w:val="30E5BF350BB540B69CD3CE766AE77FCE"/>
  </w:style>
  <w:style w:type="paragraph" w:customStyle="1" w:styleId="6E5CA6E771C24EDD9EFE0D98F966C053">
    <w:name w:val="6E5CA6E771C24EDD9EFE0D98F966C053"/>
  </w:style>
  <w:style w:type="paragraph" w:customStyle="1" w:styleId="9A135D9671B04B558CBC259EDDE7E3D1">
    <w:name w:val="9A135D9671B04B558CBC259EDDE7E3D1"/>
  </w:style>
  <w:style w:type="paragraph" w:customStyle="1" w:styleId="4851A2FFEDE2448F83B9FABBC7D7D25E">
    <w:name w:val="4851A2FFEDE2448F83B9FABBC7D7D25E"/>
  </w:style>
  <w:style w:type="paragraph" w:customStyle="1" w:styleId="23A1EEF3A6444575A751CE8BA7760EAB">
    <w:name w:val="23A1EEF3A6444575A751CE8BA7760EAB"/>
  </w:style>
  <w:style w:type="paragraph" w:customStyle="1" w:styleId="B260FE337FEC4120B80299A2060C46FA">
    <w:name w:val="B260FE337FEC4120B80299A2060C46FA"/>
  </w:style>
  <w:style w:type="paragraph" w:customStyle="1" w:styleId="BD65FB0BBFD449DFA3BC218A0B1B11A9">
    <w:name w:val="BD65FB0BBFD449DFA3BC218A0B1B11A9"/>
  </w:style>
  <w:style w:type="paragraph" w:customStyle="1" w:styleId="D501A7AD97E442C99DB42CBF92387D47">
    <w:name w:val="D501A7AD97E442C99DB42CBF92387D47"/>
  </w:style>
  <w:style w:type="paragraph" w:customStyle="1" w:styleId="C6A698BA01B54544AB7092B2D56D4F83">
    <w:name w:val="C6A698BA01B54544AB7092B2D56D4F83"/>
  </w:style>
  <w:style w:type="paragraph" w:customStyle="1" w:styleId="EC950C5355144D18A5ADD2335898E794">
    <w:name w:val="EC950C5355144D18A5ADD2335898E794"/>
  </w:style>
  <w:style w:type="paragraph" w:customStyle="1" w:styleId="E5D2FFB8235E4F609906BB1A3766148A">
    <w:name w:val="E5D2FFB8235E4F609906BB1A3766148A"/>
  </w:style>
  <w:style w:type="paragraph" w:customStyle="1" w:styleId="4B68467C7D47402EAE92C7283FBFD640">
    <w:name w:val="4B68467C7D47402EAE92C7283FBFD640"/>
  </w:style>
  <w:style w:type="paragraph" w:customStyle="1" w:styleId="482D3DD1C40A4CFCB173D90EB448CF31">
    <w:name w:val="482D3DD1C40A4CFCB173D90EB448CF31"/>
  </w:style>
  <w:style w:type="paragraph" w:customStyle="1" w:styleId="BFFF54A31AFB4F2BB5ED50CE5E23A511">
    <w:name w:val="BFFF54A31AFB4F2BB5ED50CE5E23A511"/>
  </w:style>
  <w:style w:type="paragraph" w:customStyle="1" w:styleId="634C1AF7CD774E26AED4CC400CDD5C77">
    <w:name w:val="634C1AF7CD774E26AED4CC400CDD5C77"/>
  </w:style>
  <w:style w:type="paragraph" w:customStyle="1" w:styleId="873E02085D884A3292D58EC58D2DF595">
    <w:name w:val="873E02085D884A3292D58EC58D2DF595"/>
  </w:style>
  <w:style w:type="paragraph" w:customStyle="1" w:styleId="D3274CE5317D45509EB385DA1BEEB236">
    <w:name w:val="D3274CE5317D45509EB385DA1BEEB236"/>
  </w:style>
  <w:style w:type="paragraph" w:customStyle="1" w:styleId="3B16D6730C1F4BBDBF0D1E3907430834">
    <w:name w:val="3B16D6730C1F4BBDBF0D1E3907430834"/>
  </w:style>
  <w:style w:type="paragraph" w:customStyle="1" w:styleId="1BA304FFE67847FE94AC1EA4B239E8B4">
    <w:name w:val="1BA304FFE67847FE94AC1EA4B239E8B4"/>
  </w:style>
  <w:style w:type="paragraph" w:customStyle="1" w:styleId="C67F7D23FB2B4F8A849C9CA2A84A5A03">
    <w:name w:val="C67F7D23FB2B4F8A849C9CA2A84A5A03"/>
  </w:style>
  <w:style w:type="paragraph" w:customStyle="1" w:styleId="DFDE69559D36431A8213F5E3B000E2E1">
    <w:name w:val="DFDE69559D36431A8213F5E3B000E2E1"/>
  </w:style>
  <w:style w:type="paragraph" w:customStyle="1" w:styleId="F46BA7CD248F4E6EA7CAAE55A9BBA0AA">
    <w:name w:val="F46BA7CD248F4E6EA7CAAE55A9BBA0AA"/>
  </w:style>
  <w:style w:type="paragraph" w:customStyle="1" w:styleId="3ED35F1A88C94582BEA2B48798B2ED18">
    <w:name w:val="3ED35F1A88C94582BEA2B48798B2E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Second letter requesting copies of medical records</Template>
  <TotalTime>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1</cp:revision>
  <dcterms:created xsi:type="dcterms:W3CDTF">2018-01-08T10:41:00Z</dcterms:created>
  <dcterms:modified xsi:type="dcterms:W3CDTF">2018-01-08T10:41:00Z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v-asharm@microsoft.com</vt:lpwstr>
  </property>
  <property fmtid="{D5CDD505-2E9C-101B-9397-08002B2CF9AE}" pid="11" name="MSIP_Label_f42aa342-8706-4288-bd11-ebb85995028c_SetDate">
    <vt:lpwstr>2017-11-22T06:44:56.2244545Z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